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3474A9A0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D45BC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Healthone</w:t>
                                    </w:r>
                                  </w:p>
                                </w:sdtContent>
                              </w:sdt>
                              <w:p w14:paraId="6227AFB0" w14:textId="1B165C96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D45BC4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Mark van der Burg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07A936AF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D45BC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Zilverenkruis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590AD105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D45BC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3474A9A0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D45BC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Healthone</w:t>
                              </w:r>
                            </w:p>
                          </w:sdtContent>
                        </w:sdt>
                        <w:p w14:paraId="6227AFB0" w14:textId="1B165C96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D45BC4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Mark van der Burg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07A936AF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D45BC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Zilverenkruis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590AD105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D45BC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EB36E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EB36E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577066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4E6BFB5F" w14:textId="42E54E13" w:rsidR="009F3667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06634" w:history="1">
            <w:r w:rsidR="009F3667" w:rsidRPr="00112AC9">
              <w:rPr>
                <w:rStyle w:val="Hyperlink"/>
                <w:noProof/>
              </w:rPr>
              <w:t>Inhoud</w:t>
            </w:r>
            <w:r w:rsidR="009F3667">
              <w:rPr>
                <w:noProof/>
                <w:webHidden/>
              </w:rPr>
              <w:tab/>
            </w:r>
            <w:r w:rsidR="009F3667">
              <w:rPr>
                <w:noProof/>
                <w:webHidden/>
              </w:rPr>
              <w:fldChar w:fldCharType="begin"/>
            </w:r>
            <w:r w:rsidR="009F3667">
              <w:rPr>
                <w:noProof/>
                <w:webHidden/>
              </w:rPr>
              <w:instrText xml:space="preserve"> PAGEREF _Toc57706634 \h </w:instrText>
            </w:r>
            <w:r w:rsidR="009F3667">
              <w:rPr>
                <w:noProof/>
                <w:webHidden/>
              </w:rPr>
            </w:r>
            <w:r w:rsidR="009F3667">
              <w:rPr>
                <w:noProof/>
                <w:webHidden/>
              </w:rPr>
              <w:fldChar w:fldCharType="separate"/>
            </w:r>
            <w:r w:rsidR="009F3667">
              <w:rPr>
                <w:noProof/>
                <w:webHidden/>
              </w:rPr>
              <w:t>1</w:t>
            </w:r>
            <w:r w:rsidR="009F3667">
              <w:rPr>
                <w:noProof/>
                <w:webHidden/>
              </w:rPr>
              <w:fldChar w:fldCharType="end"/>
            </w:r>
          </w:hyperlink>
        </w:p>
        <w:p w14:paraId="1F974DF8" w14:textId="2888C352" w:rsidR="009F3667" w:rsidRDefault="009F366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35" w:history="1">
            <w:r w:rsidRPr="00112AC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12AC9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F080" w14:textId="7865A17C" w:rsidR="009F3667" w:rsidRDefault="009F36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03F6" w14:textId="7E4327B2" w:rsidR="009F3667" w:rsidRDefault="009F36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37" w:history="1">
            <w:r w:rsidRPr="00112AC9">
              <w:rPr>
                <w:rStyle w:val="Hyperlink"/>
                <w:noProof/>
              </w:rPr>
              <w:t>2 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EDAC" w14:textId="05ADDBC4" w:rsidR="009F3667" w:rsidRDefault="009F366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38" w:history="1">
            <w:r w:rsidRPr="00112AC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12AC9">
              <w:rPr>
                <w:rStyle w:val="Hyperlink"/>
                <w:noProof/>
              </w:rPr>
              <w:t>Applicatie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E29D" w14:textId="5547E6D5" w:rsidR="009F3667" w:rsidRDefault="009F366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39" w:history="1">
            <w:r w:rsidRPr="00112AC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12AC9">
              <w:rPr>
                <w:rStyle w:val="Hyperlink"/>
                <w:noProof/>
              </w:rPr>
              <w:t>Selecteer een antwoord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4FB7" w14:textId="74453993" w:rsidR="009F3667" w:rsidRDefault="009F366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40" w:history="1">
            <w:r w:rsidRPr="00112AC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12AC9">
              <w:rPr>
                <w:rStyle w:val="Hyperlink"/>
                <w:noProof/>
              </w:rPr>
              <w:t>Ga naar volgende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FF8A" w14:textId="676F7DAF" w:rsidR="009F3667" w:rsidRDefault="009F366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7706641" w:history="1">
            <w:r w:rsidRPr="00112AC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12AC9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4B5725BA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6DE82CE1" w:rsidR="00A257DF" w:rsidRDefault="00EE4083" w:rsidP="00222411">
      <w:pPr>
        <w:pStyle w:val="Kop1"/>
      </w:pPr>
      <w:bookmarkStart w:id="1" w:name="_Toc5770663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FA562" wp14:editId="6136FA2E">
                <wp:simplePos x="0" y="0"/>
                <wp:positionH relativeFrom="column">
                  <wp:posOffset>-137160</wp:posOffset>
                </wp:positionH>
                <wp:positionV relativeFrom="paragraph">
                  <wp:posOffset>2766060</wp:posOffset>
                </wp:positionV>
                <wp:extent cx="0" cy="739140"/>
                <wp:effectExtent l="0" t="0" r="38100" b="2286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E6776" id="Rechte verbindingslijn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17.8pt" to="-10.8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D7BCB" wp14:editId="6781A70A">
                <wp:simplePos x="0" y="0"/>
                <wp:positionH relativeFrom="page">
                  <wp:posOffset>4960620</wp:posOffset>
                </wp:positionH>
                <wp:positionV relativeFrom="paragraph">
                  <wp:posOffset>251460</wp:posOffset>
                </wp:positionV>
                <wp:extent cx="2499360" cy="3368040"/>
                <wp:effectExtent l="0" t="0" r="1524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BDF8" id="Rechthoek 3" o:spid="_x0000_s1026" style="position:absolute;margin-left:390.6pt;margin-top:19.8pt;width:196.8pt;height:265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14C45E" wp14:editId="1AF61D04">
                <wp:simplePos x="0" y="0"/>
                <wp:positionH relativeFrom="column">
                  <wp:posOffset>4084320</wp:posOffset>
                </wp:positionH>
                <wp:positionV relativeFrom="paragraph">
                  <wp:posOffset>304800</wp:posOffset>
                </wp:positionV>
                <wp:extent cx="2438400" cy="3268980"/>
                <wp:effectExtent l="0" t="0" r="19050" b="2667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6E11" w14:textId="3107FD1B" w:rsidR="00D45BC4" w:rsidRPr="00C04FA0" w:rsidRDefault="00D45BC4" w:rsidP="00C04FA0">
                            <w:r>
                              <w:t>User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class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User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>{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$id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$username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$password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$role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getId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getUsername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getPassword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getRole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__get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$property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 xml:space="preserve">)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__set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$property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,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$value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</w:r>
                          </w:p>
                          <w:p w14:paraId="1B471A06" w14:textId="77777777" w:rsidR="00D45BC4" w:rsidRDefault="00D45BC4" w:rsidP="00D45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C45E" id="Tekstvak 2" o:spid="_x0000_s1032" type="#_x0000_t202" style="position:absolute;left:0;text-align:left;margin-left:321.6pt;margin-top:24pt;width:192pt;height:2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">
                <v:textbox>
                  <w:txbxContent>
                    <w:p w14:paraId="7BFD6E11" w14:textId="3107FD1B" w:rsidR="00D45BC4" w:rsidRPr="00C04FA0" w:rsidRDefault="00D45BC4" w:rsidP="00C04FA0">
                      <w:r>
                        <w:t>User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class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User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>{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$id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$username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$password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$role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getId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getUsername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getPassword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getRole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__get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$property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 xml:space="preserve">)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__set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$property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,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$value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</w:r>
                    </w:p>
                    <w:p w14:paraId="1B471A06" w14:textId="77777777" w:rsidR="00D45BC4" w:rsidRDefault="00D45BC4" w:rsidP="00D45B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6E5D2" wp14:editId="70ACD53C">
                <wp:simplePos x="0" y="0"/>
                <wp:positionH relativeFrom="column">
                  <wp:posOffset>861060</wp:posOffset>
                </wp:positionH>
                <wp:positionV relativeFrom="paragraph">
                  <wp:posOffset>274320</wp:posOffset>
                </wp:positionV>
                <wp:extent cx="3154680" cy="2781300"/>
                <wp:effectExtent l="0" t="0" r="2667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AF65" id="Rechthoek 2" o:spid="_x0000_s1026" style="position:absolute;margin-left:67.8pt;margin-top:21.6pt;width:248.4pt;height:2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E8C219" wp14:editId="00E81F8B">
                <wp:simplePos x="0" y="0"/>
                <wp:positionH relativeFrom="column">
                  <wp:posOffset>891540</wp:posOffset>
                </wp:positionH>
                <wp:positionV relativeFrom="paragraph">
                  <wp:posOffset>312420</wp:posOffset>
                </wp:positionV>
                <wp:extent cx="3086100" cy="2682240"/>
                <wp:effectExtent l="0" t="0" r="19050" b="2286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FF558" w14:textId="0652CECC" w:rsidR="00D45BC4" w:rsidRPr="00C04FA0" w:rsidRDefault="00D45BC4" w:rsidP="00C04FA0">
                            <w:r>
                              <w:t>Patient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class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Patient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>{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$id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$naam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$adres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$woonplaats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$zknummer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$geboortedatum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$soortverzekering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    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__get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$property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 xml:space="preserve">)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__set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$property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,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$value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7ECA58FC" w14:textId="77777777" w:rsidR="00D45BC4" w:rsidRDefault="00D45BC4" w:rsidP="00D45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219" id="_x0000_s1033" type="#_x0000_t202" style="position:absolute;left:0;text-align:left;margin-left:70.2pt;margin-top:24.6pt;width:243pt;height:21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">
                <v:textbox>
                  <w:txbxContent>
                    <w:p w14:paraId="50DFF558" w14:textId="0652CECC" w:rsidR="00D45BC4" w:rsidRPr="00C04FA0" w:rsidRDefault="00D45BC4" w:rsidP="00C04FA0">
                      <w:r>
                        <w:t>Patient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class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Patient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>{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$id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$naam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$adres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$woonplaats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$zknummer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$geboortedatum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$soortverzekering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    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__get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$property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 xml:space="preserve">)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__set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$property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,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$value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7ECA58FC" w14:textId="77777777" w:rsidR="00D45BC4" w:rsidRDefault="00D45BC4" w:rsidP="00D45BC4"/>
                  </w:txbxContent>
                </v:textbox>
                <w10:wrap type="square"/>
              </v:shape>
            </w:pict>
          </mc:Fallback>
        </mc:AlternateContent>
      </w:r>
      <w:r w:rsidR="00D45BC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52A07D" wp14:editId="676B7C60">
                <wp:simplePos x="0" y="0"/>
                <wp:positionH relativeFrom="column">
                  <wp:posOffset>-693420</wp:posOffset>
                </wp:positionH>
                <wp:positionV relativeFrom="paragraph">
                  <wp:posOffset>327660</wp:posOffset>
                </wp:positionV>
                <wp:extent cx="1310640" cy="2392680"/>
                <wp:effectExtent l="0" t="0" r="22860" b="266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2118" w14:textId="05C128BD" w:rsidR="00D45BC4" w:rsidRPr="00D45BC4" w:rsidRDefault="00D45BC4" w:rsidP="00C04FA0">
                            <w:r>
                              <w:t>Medicijn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 xml:space="preserve">class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Medicijn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>{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 xml:space="preserve">public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72737A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$id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;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 xml:space="preserve">    public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$type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;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 xml:space="preserve">    public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72737A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$omschrijving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;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  <w:t xml:space="preserve">    public 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72737A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$bijwerking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;</w:t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br/>
                            </w:r>
                            <w:r w:rsidRPr="00D45BC4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shd w:val="clear" w:color="auto" w:fill="232525"/>
                                <w:lang w:eastAsia="nl-NL"/>
                              </w:rPr>
                              <w:t>}</w:t>
                            </w:r>
                          </w:p>
                          <w:p w14:paraId="36321407" w14:textId="77777777" w:rsidR="00D45BC4" w:rsidRDefault="00D45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A07D" id="_x0000_s1034" type="#_x0000_t202" style="position:absolute;left:0;text-align:left;margin-left:-54.6pt;margin-top:25.8pt;width:103.2pt;height:18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">
                <v:textbox>
                  <w:txbxContent>
                    <w:p w14:paraId="2A322118" w14:textId="05C128BD" w:rsidR="00D45BC4" w:rsidRPr="00D45BC4" w:rsidRDefault="00D45BC4" w:rsidP="00C04FA0">
                      <w:r>
                        <w:t>Medicijn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 xml:space="preserve">class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Medicijn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>{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 xml:space="preserve">   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 xml:space="preserve">public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72737A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$id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;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 xml:space="preserve">    public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$type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;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 xml:space="preserve">    public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72737A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$omschrijving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;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  <w:t xml:space="preserve">    public 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72737A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$bijwerking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;</w:t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br/>
                      </w:r>
                      <w:r w:rsidRPr="00D45BC4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shd w:val="clear" w:color="auto" w:fill="232525"/>
                          <w:lang w:eastAsia="nl-NL"/>
                        </w:rPr>
                        <w:t>}</w:t>
                      </w:r>
                    </w:p>
                    <w:p w14:paraId="36321407" w14:textId="77777777" w:rsidR="00D45BC4" w:rsidRDefault="00D45BC4"/>
                  </w:txbxContent>
                </v:textbox>
                <w10:wrap type="square"/>
              </v:shape>
            </w:pict>
          </mc:Fallback>
        </mc:AlternateContent>
      </w:r>
      <w:r w:rsidR="00D45B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777F" wp14:editId="08C1C994">
                <wp:simplePos x="0" y="0"/>
                <wp:positionH relativeFrom="column">
                  <wp:posOffset>-754380</wp:posOffset>
                </wp:positionH>
                <wp:positionV relativeFrom="paragraph">
                  <wp:posOffset>274320</wp:posOffset>
                </wp:positionV>
                <wp:extent cx="1455420" cy="2552700"/>
                <wp:effectExtent l="0" t="0" r="1143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EDDDC" id="Rechthoek 1" o:spid="_x0000_s1026" style="position:absolute;margin-left:-59.4pt;margin-top:21.6pt;width:114.6pt;height:20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DC3041">
        <w:t>Klassendiagram</w:t>
      </w:r>
      <w:bookmarkEnd w:id="1"/>
    </w:p>
    <w:p w14:paraId="1238DB46" w14:textId="17A3A859" w:rsidR="0F415017" w:rsidRDefault="00EE4083" w:rsidP="0F41501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BDD10" wp14:editId="5D04B705">
                <wp:simplePos x="0" y="0"/>
                <wp:positionH relativeFrom="column">
                  <wp:posOffset>1790700</wp:posOffset>
                </wp:positionH>
                <wp:positionV relativeFrom="paragraph">
                  <wp:posOffset>2642870</wp:posOffset>
                </wp:positionV>
                <wp:extent cx="0" cy="739140"/>
                <wp:effectExtent l="0" t="0" r="38100" b="2286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51675" id="Rechte verbindingslijn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8.1pt" to="141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1EF2CC3" w14:textId="2F66EFA6" w:rsidR="0F415017" w:rsidRDefault="0F415017" w:rsidP="0F415017"/>
    <w:p w14:paraId="7A41FC95" w14:textId="01289F4A" w:rsidR="00A257DF" w:rsidRDefault="003B3C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B99FE" wp14:editId="36357575">
                <wp:simplePos x="0" y="0"/>
                <wp:positionH relativeFrom="margin">
                  <wp:posOffset>1356360</wp:posOffset>
                </wp:positionH>
                <wp:positionV relativeFrom="paragraph">
                  <wp:posOffset>5010150</wp:posOffset>
                </wp:positionV>
                <wp:extent cx="7620" cy="1363980"/>
                <wp:effectExtent l="0" t="0" r="30480" b="26670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F7D7" id="Rechte verbindingslijn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8pt,394.5pt" to="107.4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50904" wp14:editId="0173EA26">
                <wp:simplePos x="0" y="0"/>
                <wp:positionH relativeFrom="margin">
                  <wp:posOffset>1348740</wp:posOffset>
                </wp:positionH>
                <wp:positionV relativeFrom="paragraph">
                  <wp:posOffset>5010150</wp:posOffset>
                </wp:positionV>
                <wp:extent cx="1501140" cy="0"/>
                <wp:effectExtent l="0" t="0" r="0" b="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19A45" id="Rechte verbindingslijn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2pt,394.5pt" to="224.4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35172" wp14:editId="167A965D">
                <wp:simplePos x="0" y="0"/>
                <wp:positionH relativeFrom="column">
                  <wp:posOffset>3870960</wp:posOffset>
                </wp:positionH>
                <wp:positionV relativeFrom="paragraph">
                  <wp:posOffset>5124450</wp:posOffset>
                </wp:positionV>
                <wp:extent cx="7620" cy="1303020"/>
                <wp:effectExtent l="0" t="0" r="30480" b="30480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C157" id="Rechte verbindingslijn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403.5pt" to="305.4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04F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F1DA83" wp14:editId="5707C105">
                <wp:simplePos x="0" y="0"/>
                <wp:positionH relativeFrom="column">
                  <wp:posOffset>2392680</wp:posOffset>
                </wp:positionH>
                <wp:positionV relativeFrom="paragraph">
                  <wp:posOffset>2160270</wp:posOffset>
                </wp:positionV>
                <wp:extent cx="419100" cy="0"/>
                <wp:effectExtent l="0" t="0" r="0" b="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23967" id="Rechte verbindingslijn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70.1pt" to="221.4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04F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0A4341" wp14:editId="0DEA6471">
                <wp:simplePos x="0" y="0"/>
                <wp:positionH relativeFrom="margin">
                  <wp:posOffset>2941320</wp:posOffset>
                </wp:positionH>
                <wp:positionV relativeFrom="paragraph">
                  <wp:posOffset>802005</wp:posOffset>
                </wp:positionV>
                <wp:extent cx="3253740" cy="4206240"/>
                <wp:effectExtent l="0" t="0" r="22860" b="2286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198A" w14:textId="76BE4A28" w:rsidR="007B5498" w:rsidRPr="00C04FA0" w:rsidRDefault="007B5498" w:rsidP="00C04FA0">
                            <w:r>
                              <w:t>Controller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class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Controller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>{</w:t>
                            </w:r>
                          </w:p>
                          <w:p w14:paraId="03DC86C1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$view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$model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</w:p>
                          <w:p w14:paraId="45CB7553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__construct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52FE75B0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loginAction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728CBF74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registerButton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4A8E3C5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registerAction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3C089058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logoutAction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112A0001" w14:textId="5D516E64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readPatientenAction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3E889B2D" w14:textId="389C3B91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showFormPatientAction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7BD21F62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createPatientAction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7908EEEE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updatePatientAction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41C890A" w14:textId="345DEF1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deletePatientAction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196CB47D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readMedicijnenAction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0963C0C5" w14:textId="2B4E3463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showFormMedicijnAction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1AE62004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createMedicijnaction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0D357CCE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updateMedicijnAction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57C17CF0" w14:textId="406EEDF1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deleteMedicijnAction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79170340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readUsersaction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AAD95BB" w14:textId="6C865E26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showFormUsersaction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35398EB1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createUsersaction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ECFB040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updateUsersaction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549DF8BA" w14:textId="19D0030A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deleteUsersaction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5FAFE3CE" w14:textId="77777777" w:rsidR="0069512D" w:rsidRDefault="0069512D" w:rsidP="0069512D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readDoktersaction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3B1A8CD9" w14:textId="4C8723A2" w:rsidR="0069512D" w:rsidRDefault="0069512D" w:rsidP="007B5498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readApothekersaction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5DCD915A" w14:textId="77777777" w:rsidR="007B5498" w:rsidRDefault="007B5498" w:rsidP="007B5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4341" id="_x0000_s1035" type="#_x0000_t202" style="position:absolute;margin-left:231.6pt;margin-top:63.15pt;width:256.2pt;height:331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">
                <v:textbox>
                  <w:txbxContent>
                    <w:p w14:paraId="6AC2198A" w14:textId="76BE4A28" w:rsidR="007B5498" w:rsidRPr="00C04FA0" w:rsidRDefault="007B5498" w:rsidP="00C04FA0">
                      <w:r>
                        <w:t>Controller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class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Controller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>{</w:t>
                      </w:r>
                    </w:p>
                    <w:p w14:paraId="03DC86C1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$view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$model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</w:p>
                    <w:p w14:paraId="45CB7553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__construct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52FE75B0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loginAction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728CBF74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registerButton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44A8E3C5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registerAction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3C089058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logoutAction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112A0001" w14:textId="5D516E64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readPatientenAction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3E889B2D" w14:textId="389C3B91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showFormPatientAction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7BD21F62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createPatientAction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7908EEEE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updatePatientAction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441C890A" w14:textId="345DEF1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deletePatientAction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196CB47D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readMedicijnenAction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0963C0C5" w14:textId="2B4E3463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showFormMedicijnAction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1AE62004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createMedicijnaction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0D357CCE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updateMedicijnAction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57C17CF0" w14:textId="406EEDF1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deleteMedicijnAction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79170340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readUsersaction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4AAD95BB" w14:textId="6C865E26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showFormUsersaction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35398EB1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createUsersaction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4ECFB040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updateUsersaction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549DF8BA" w14:textId="19D0030A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deleteUsersaction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5FAFE3CE" w14:textId="77777777" w:rsidR="0069512D" w:rsidRDefault="0069512D" w:rsidP="0069512D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readDoktersaction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3B1A8CD9" w14:textId="4C8723A2" w:rsidR="0069512D" w:rsidRDefault="0069512D" w:rsidP="007B5498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readApothekersaction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5DCD915A" w14:textId="77777777" w:rsidR="007B5498" w:rsidRDefault="007B5498" w:rsidP="007B5498"/>
                  </w:txbxContent>
                </v:textbox>
                <w10:wrap type="square" anchorx="margin"/>
              </v:shape>
            </w:pict>
          </mc:Fallback>
        </mc:AlternateContent>
      </w:r>
      <w:r w:rsidR="00C04F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A1F51" wp14:editId="0B6D54F3">
                <wp:simplePos x="0" y="0"/>
                <wp:positionH relativeFrom="margin">
                  <wp:posOffset>2796540</wp:posOffset>
                </wp:positionH>
                <wp:positionV relativeFrom="paragraph">
                  <wp:posOffset>712470</wp:posOffset>
                </wp:positionV>
                <wp:extent cx="3550920" cy="4427220"/>
                <wp:effectExtent l="0" t="0" r="11430" b="1143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442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429" id="Rechthoek 13" o:spid="_x0000_s1026" style="position:absolute;margin-left:220.2pt;margin-top:56.1pt;width:279.6pt;height:348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C04F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79A31" wp14:editId="4CD69751">
                <wp:simplePos x="0" y="0"/>
                <wp:positionH relativeFrom="column">
                  <wp:posOffset>-640080</wp:posOffset>
                </wp:positionH>
                <wp:positionV relativeFrom="paragraph">
                  <wp:posOffset>102870</wp:posOffset>
                </wp:positionV>
                <wp:extent cx="3040380" cy="4107180"/>
                <wp:effectExtent l="0" t="0" r="26670" b="2667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410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E77D" id="Rechthoek 6" o:spid="_x0000_s1026" style="position:absolute;margin-left:-50.4pt;margin-top:8.1pt;width:239.4pt;height:3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04FA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E2F49C" wp14:editId="49168279">
                <wp:simplePos x="0" y="0"/>
                <wp:positionH relativeFrom="column">
                  <wp:posOffset>-617220</wp:posOffset>
                </wp:positionH>
                <wp:positionV relativeFrom="paragraph">
                  <wp:posOffset>186690</wp:posOffset>
                </wp:positionV>
                <wp:extent cx="2979420" cy="3977640"/>
                <wp:effectExtent l="0" t="0" r="11430" b="2286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826E" w14:textId="2DCDE080" w:rsidR="00EE4083" w:rsidRPr="00C04FA0" w:rsidRDefault="00EE4083" w:rsidP="00C04FA0">
                            <w:r>
                              <w:t>Model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class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Model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>{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$database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</w:p>
                          <w:p w14:paraId="60842CCE" w14:textId="77777777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makeConnection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37448A69" w14:textId="178F13F0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register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00901394" w14:textId="4C98A8C3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login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0242BAB7" w14:textId="4AC61FE1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Logout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01A07936" w14:textId="08C5BBBA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insertPatient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1035928D" w14:textId="76CDB4A9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updatePatient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7E82AA6" w14:textId="77777777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getPatienten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0C6C0AD4" w14:textId="3E3D439E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selectPatient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2B9737CC" w14:textId="047A8842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deletePatient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7F717984" w14:textId="54D22EB6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insertMedicijn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1A3FE049" w14:textId="715C80D0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updateMedicijn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6D4EF323" w14:textId="156518A8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getMedicijnen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6E225AC0" w14:textId="08295782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selectMedicijn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2448EA45" w14:textId="32E3DD48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deleteMedicijn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6B8ADC92" w14:textId="4FB33C78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insertGebruiker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3A020E8B" w14:textId="75BC559E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updateGebruiker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68674E03" w14:textId="77777777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getGebruiker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16420C0E" w14:textId="59A89B24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selectGebruiker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28FEF458" w14:textId="1694A234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deleteGebruiker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08270629" w14:textId="77777777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getDokters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4CB54281" w14:textId="193A6ECF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72737A"/>
                                <w:shd w:val="clear" w:color="auto" w:fill="232525"/>
                              </w:rPr>
                              <w:t>getApothekers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7F4E61F2" w14:textId="77777777" w:rsidR="00EE4083" w:rsidRDefault="00EE4083" w:rsidP="00EE4083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3F8BD2F2" w14:textId="77777777" w:rsidR="00EE4083" w:rsidRPr="00EE4083" w:rsidRDefault="00EE4083" w:rsidP="00EE4083"/>
                          <w:p w14:paraId="2EB383A6" w14:textId="77777777" w:rsidR="00EE4083" w:rsidRDefault="00EE4083" w:rsidP="00EE4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F49C" id="_x0000_s1036" type="#_x0000_t202" style="position:absolute;margin-left:-48.6pt;margin-top:14.7pt;width:234.6pt;height:3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">
                <v:textbox>
                  <w:txbxContent>
                    <w:p w14:paraId="6439826E" w14:textId="2DCDE080" w:rsidR="00EE4083" w:rsidRPr="00C04FA0" w:rsidRDefault="00EE4083" w:rsidP="00C04FA0">
                      <w:r>
                        <w:t>Model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class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Model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>{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$database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</w:p>
                    <w:p w14:paraId="60842CCE" w14:textId="77777777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makeConnection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37448A69" w14:textId="178F13F0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register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00901394" w14:textId="4C98A8C3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login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0242BAB7" w14:textId="4AC61FE1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Logout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01A07936" w14:textId="08C5BBBA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insertPatient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1035928D" w14:textId="76CDB4A9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updatePatient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47E82AA6" w14:textId="77777777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getPatienten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0C6C0AD4" w14:textId="3E3D439E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selectPatient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2B9737CC" w14:textId="047A8842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deletePatient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7F717984" w14:textId="54D22EB6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insertMedicijn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1A3FE049" w14:textId="715C80D0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updateMedicijn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6D4EF323" w14:textId="156518A8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getMedicijnen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()</w:t>
                      </w:r>
                    </w:p>
                    <w:p w14:paraId="6E225AC0" w14:textId="08295782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selectMedicijn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()</w:t>
                      </w:r>
                    </w:p>
                    <w:p w14:paraId="2448EA45" w14:textId="32E3DD48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deleteMedicijn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6B8ADC92" w14:textId="4FB33C78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insertGebruiker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3A020E8B" w14:textId="75BC559E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updateGebruiker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()</w:t>
                      </w:r>
                    </w:p>
                    <w:p w14:paraId="68674E03" w14:textId="77777777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getGebruiker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16420C0E" w14:textId="59A89B24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selectGebruiker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28FEF458" w14:textId="1694A234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deleteGebruiker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08270629" w14:textId="77777777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getDokters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4CB54281" w14:textId="193A6ECF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72737A"/>
                          <w:shd w:val="clear" w:color="auto" w:fill="232525"/>
                        </w:rPr>
                        <w:t>getApothekers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7F4E61F2" w14:textId="77777777" w:rsidR="00EE4083" w:rsidRDefault="00EE4083" w:rsidP="00EE4083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3F8BD2F2" w14:textId="77777777" w:rsidR="00EE4083" w:rsidRPr="00EE4083" w:rsidRDefault="00EE4083" w:rsidP="00EE4083"/>
                    <w:p w14:paraId="2EB383A6" w14:textId="77777777" w:rsidR="00EE4083" w:rsidRDefault="00EE4083" w:rsidP="00EE4083"/>
                  </w:txbxContent>
                </v:textbox>
                <w10:wrap type="square"/>
              </v:shape>
            </w:pict>
          </mc:Fallback>
        </mc:AlternateContent>
      </w:r>
      <w:r w:rsidR="00EE40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3D931" wp14:editId="0467D2D6">
                <wp:simplePos x="0" y="0"/>
                <wp:positionH relativeFrom="column">
                  <wp:posOffset>2324100</wp:posOffset>
                </wp:positionH>
                <wp:positionV relativeFrom="paragraph">
                  <wp:posOffset>544830</wp:posOffset>
                </wp:positionV>
                <wp:extent cx="2979420" cy="15240"/>
                <wp:effectExtent l="0" t="0" r="11430" b="2286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9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FCEE1" id="Rechte verbindingslijn 1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42.9pt" to="417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EE40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94897" wp14:editId="389732B2">
                <wp:simplePos x="0" y="0"/>
                <wp:positionH relativeFrom="column">
                  <wp:posOffset>5250180</wp:posOffset>
                </wp:positionH>
                <wp:positionV relativeFrom="paragraph">
                  <wp:posOffset>72390</wp:posOffset>
                </wp:positionV>
                <wp:extent cx="7620" cy="525780"/>
                <wp:effectExtent l="0" t="0" r="30480" b="2667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8FDBB" id="Rechte verbindingslijn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5.7pt" to="41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257DF">
        <w:br w:type="page"/>
      </w:r>
    </w:p>
    <w:p w14:paraId="1FB4B1C4" w14:textId="0E739CF2" w:rsidR="0069512D" w:rsidRDefault="003B3C27" w:rsidP="00C04FA0">
      <w:pPr>
        <w:pStyle w:val="Kop1"/>
        <w:numPr>
          <w:ilvl w:val="0"/>
          <w:numId w:val="0"/>
        </w:numPr>
      </w:pPr>
      <w:bookmarkStart w:id="2" w:name="_Toc577066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55AE14" wp14:editId="367AEE91">
                <wp:simplePos x="0" y="0"/>
                <wp:positionH relativeFrom="margin">
                  <wp:posOffset>1348740</wp:posOffset>
                </wp:positionH>
                <wp:positionV relativeFrom="paragraph">
                  <wp:posOffset>-975360</wp:posOffset>
                </wp:positionV>
                <wp:extent cx="0" cy="1074420"/>
                <wp:effectExtent l="0" t="0" r="38100" b="3048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09D31" id="Rechte verbindingslijn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2pt,-76.8pt" to="106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ABD43" wp14:editId="5E79D7EC">
                <wp:simplePos x="0" y="0"/>
                <wp:positionH relativeFrom="column">
                  <wp:posOffset>3893820</wp:posOffset>
                </wp:positionH>
                <wp:positionV relativeFrom="paragraph">
                  <wp:posOffset>-914400</wp:posOffset>
                </wp:positionV>
                <wp:extent cx="15240" cy="914400"/>
                <wp:effectExtent l="0" t="0" r="22860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03B77" id="Rechte verbindingslijn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-1in" to="307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DDA9101" wp14:editId="72307AC2">
                <wp:simplePos x="0" y="0"/>
                <wp:positionH relativeFrom="column">
                  <wp:posOffset>-419100</wp:posOffset>
                </wp:positionH>
                <wp:positionV relativeFrom="paragraph">
                  <wp:posOffset>121920</wp:posOffset>
                </wp:positionV>
                <wp:extent cx="2606040" cy="1584960"/>
                <wp:effectExtent l="0" t="0" r="22860" b="1524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7142" w14:textId="77777777" w:rsidR="003B3C27" w:rsidRDefault="003B3C27" w:rsidP="003B3C27">
                            <w:r>
                              <w:t>Index</w:t>
                            </w:r>
                          </w:p>
                          <w:p w14:paraId="78BCE282" w14:textId="3BA1EBCA" w:rsidR="003B3C27" w:rsidRPr="003B3C27" w:rsidRDefault="003B3C27" w:rsidP="003B3C27"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session_start()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</w:p>
                          <w:p w14:paraId="2FD190D5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 xml:space="preserve">$controller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Controller()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</w:p>
                          <w:p w14:paraId="2F877C58" w14:textId="55A13AF2" w:rsidR="003B3C27" w:rsidRDefault="003B3C27" w:rsidP="003B3C27"/>
                          <w:p w14:paraId="255F4183" w14:textId="5C98F7B1" w:rsidR="003B3C27" w:rsidRPr="003B3C27" w:rsidRDefault="003B3C27" w:rsidP="003B3C27">
                            <w:r>
                              <w:t>Alle acties worden hier uitgevoerd.</w:t>
                            </w:r>
                          </w:p>
                          <w:p w14:paraId="531A531E" w14:textId="77777777" w:rsidR="003B3C27" w:rsidRDefault="003B3C27" w:rsidP="003B3C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101" id="_x0000_s1037" type="#_x0000_t202" style="position:absolute;margin-left:-33pt;margin-top:9.6pt;width:205.2pt;height:124.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">
                <v:textbox>
                  <w:txbxContent>
                    <w:p w14:paraId="4DDF7142" w14:textId="77777777" w:rsidR="003B3C27" w:rsidRDefault="003B3C27" w:rsidP="003B3C27">
                      <w:r>
                        <w:t>Index</w:t>
                      </w:r>
                    </w:p>
                    <w:p w14:paraId="78BCE282" w14:textId="3BA1EBCA" w:rsidR="003B3C27" w:rsidRPr="003B3C27" w:rsidRDefault="003B3C27" w:rsidP="003B3C27">
                      <w:r>
                        <w:rPr>
                          <w:color w:val="A9B7C6"/>
                          <w:shd w:val="clear" w:color="auto" w:fill="232525"/>
                        </w:rPr>
                        <w:t>session_start()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</w:p>
                    <w:p w14:paraId="2FD190D5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9876AA"/>
                          <w:shd w:val="clear" w:color="auto" w:fill="232525"/>
                        </w:rPr>
                        <w:t xml:space="preserve">$controller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 xml:space="preserve">= 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 xml:space="preserve">new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Controller()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</w:p>
                    <w:p w14:paraId="2F877C58" w14:textId="55A13AF2" w:rsidR="003B3C27" w:rsidRDefault="003B3C27" w:rsidP="003B3C27"/>
                    <w:p w14:paraId="255F4183" w14:textId="5C98F7B1" w:rsidR="003B3C27" w:rsidRPr="003B3C27" w:rsidRDefault="003B3C27" w:rsidP="003B3C27">
                      <w:r>
                        <w:t>Alle acties worden hier uitgevoerd.</w:t>
                      </w:r>
                    </w:p>
                    <w:p w14:paraId="531A531E" w14:textId="77777777" w:rsidR="003B3C27" w:rsidRDefault="003B3C27" w:rsidP="003B3C2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DF9D3" wp14:editId="4AEE019D">
                <wp:simplePos x="0" y="0"/>
                <wp:positionH relativeFrom="margin">
                  <wp:posOffset>-556260</wp:posOffset>
                </wp:positionH>
                <wp:positionV relativeFrom="paragraph">
                  <wp:posOffset>45720</wp:posOffset>
                </wp:positionV>
                <wp:extent cx="2865120" cy="1760220"/>
                <wp:effectExtent l="0" t="0" r="11430" b="1143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56F8" id="Rechthoek 20" o:spid="_x0000_s1026" style="position:absolute;margin-left:-43.8pt;margin-top:3.6pt;width:225.6pt;height:13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B8683" wp14:editId="7F772633">
                <wp:simplePos x="0" y="0"/>
                <wp:positionH relativeFrom="margin">
                  <wp:posOffset>3131820</wp:posOffset>
                </wp:positionH>
                <wp:positionV relativeFrom="paragraph">
                  <wp:posOffset>0</wp:posOffset>
                </wp:positionV>
                <wp:extent cx="3169920" cy="2689860"/>
                <wp:effectExtent l="0" t="0" r="1143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68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6A91" id="Rechthoek 18" o:spid="_x0000_s1026" style="position:absolute;margin-left:246.6pt;margin-top:0;width:249.6pt;height:211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774318B" wp14:editId="0C486ECE">
                <wp:simplePos x="0" y="0"/>
                <wp:positionH relativeFrom="column">
                  <wp:posOffset>3208020</wp:posOffset>
                </wp:positionH>
                <wp:positionV relativeFrom="paragraph">
                  <wp:posOffset>91440</wp:posOffset>
                </wp:positionV>
                <wp:extent cx="3009900" cy="2522220"/>
                <wp:effectExtent l="0" t="0" r="19050" b="11430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E5A57" w14:textId="3DEE76F4" w:rsidR="003B3C27" w:rsidRDefault="003B3C27" w:rsidP="003B3C27">
                            <w:pPr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t>View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br/>
                              <w:t xml:space="preserve">class 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View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br/>
                              <w:t>{</w:t>
                            </w:r>
                          </w:p>
                          <w:p w14:paraId="18DA54E9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private </w:t>
                            </w:r>
                            <w:r>
                              <w:rPr>
                                <w:color w:val="9876AA"/>
                                <w:shd w:val="clear" w:color="auto" w:fill="232525"/>
                              </w:rPr>
                              <w:t>$model</w:t>
                            </w: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>;</w:t>
                            </w:r>
                          </w:p>
                          <w:p w14:paraId="4390F8D7" w14:textId="77865769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__construct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0BE1DDCC" w14:textId="1713871B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showRegister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6332CDBB" w14:textId="18D33F4D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showLogin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19FA66BF" w14:textId="46D2A55F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showPatienten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1D1F72EE" w14:textId="529C60D0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  <w:shd w:val="clear" w:color="auto" w:fill="232525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showFormPatienten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398D81C0" w14:textId="2761FAF5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showMedicijnen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2073D79E" w14:textId="0C240805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showFormMedicijnen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791AEAAD" w14:textId="3F39174C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showUsers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133F973C" w14:textId="2D71CF14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showFormUsers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)</w:t>
                            </w:r>
                          </w:p>
                          <w:p w14:paraId="34C37F20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showDokters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7CEDB1B1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  <w:shd w:val="clear" w:color="auto" w:fill="232525"/>
                              </w:rPr>
                              <w:t xml:space="preserve">public function </w:t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>showApothekers</w:t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>()</w:t>
                            </w:r>
                          </w:p>
                          <w:p w14:paraId="543AF61C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7B302C22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77D4498F" w14:textId="77777777" w:rsidR="003B3C27" w:rsidRDefault="003B3C27" w:rsidP="003B3C27">
                            <w:pPr>
                              <w:pStyle w:val="HTML-voorafopgemaakt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64B7CC7B" w14:textId="77777777" w:rsidR="003B3C27" w:rsidRDefault="003B3C27" w:rsidP="003B3C27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7142ECE3" w14:textId="77777777" w:rsidR="003B3C27" w:rsidRDefault="003B3C27" w:rsidP="003B3C27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17545A7C" w14:textId="77777777" w:rsidR="00C04FA0" w:rsidRDefault="00C04FA0" w:rsidP="00C04F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318B" id="_x0000_s1038" type="#_x0000_t202" style="position:absolute;margin-left:252.6pt;margin-top:7.2pt;width:237pt;height:198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">
                <v:textbox>
                  <w:txbxContent>
                    <w:p w14:paraId="3DCE5A57" w14:textId="3DEE76F4" w:rsidR="003B3C27" w:rsidRDefault="003B3C27" w:rsidP="003B3C27">
                      <w:pPr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t>View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br/>
                        <w:t xml:space="preserve">class 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View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br/>
                        <w:t>{</w:t>
                      </w:r>
                    </w:p>
                    <w:p w14:paraId="18DA54E9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private </w:t>
                      </w:r>
                      <w:r>
                        <w:rPr>
                          <w:color w:val="9876AA"/>
                          <w:shd w:val="clear" w:color="auto" w:fill="232525"/>
                        </w:rPr>
                        <w:t>$model</w:t>
                      </w:r>
                      <w:r>
                        <w:rPr>
                          <w:color w:val="CC7832"/>
                          <w:shd w:val="clear" w:color="auto" w:fill="232525"/>
                        </w:rPr>
                        <w:t>;</w:t>
                      </w:r>
                    </w:p>
                    <w:p w14:paraId="4390F8D7" w14:textId="77865769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__construct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0BE1DDCC" w14:textId="1713871B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showRegister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6332CDBB" w14:textId="18D33F4D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showLogin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14:paraId="19FA66BF" w14:textId="46D2A55F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showPatienten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1D1F72EE" w14:textId="529C60D0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  <w:shd w:val="clear" w:color="auto" w:fill="232525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showFormPatienten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398D81C0" w14:textId="2761FAF5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showMedicijnen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2073D79E" w14:textId="0C240805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showFormMedicijnen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791AEAAD" w14:textId="3F39174C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showUsers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133F973C" w14:textId="2D71CF14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showFormUsers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)</w:t>
                      </w:r>
                    </w:p>
                    <w:p w14:paraId="34C37F20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showDokters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7CEDB1B1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  <w:shd w:val="clear" w:color="auto" w:fill="232525"/>
                        </w:rPr>
                        <w:t xml:space="preserve">public function </w:t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>showApothekers</w:t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>()</w:t>
                      </w:r>
                    </w:p>
                    <w:p w14:paraId="543AF61C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7B302C22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77D4498F" w14:textId="77777777" w:rsidR="003B3C27" w:rsidRDefault="003B3C27" w:rsidP="003B3C27">
                      <w:pPr>
                        <w:pStyle w:val="HTML-voorafopgemaakt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64B7CC7B" w14:textId="77777777" w:rsidR="003B3C27" w:rsidRDefault="003B3C27" w:rsidP="003B3C27">
                      <w:pPr>
                        <w:rPr>
                          <w:color w:val="A9B7C6"/>
                        </w:rPr>
                      </w:pPr>
                    </w:p>
                    <w:p w14:paraId="7142ECE3" w14:textId="77777777" w:rsidR="003B3C27" w:rsidRDefault="003B3C27" w:rsidP="003B3C27">
                      <w:pPr>
                        <w:rPr>
                          <w:color w:val="A9B7C6"/>
                        </w:rPr>
                      </w:pPr>
                    </w:p>
                    <w:p w14:paraId="17545A7C" w14:textId="77777777" w:rsidR="00C04FA0" w:rsidRDefault="00C04FA0" w:rsidP="00C04FA0"/>
                  </w:txbxContent>
                </v:textbox>
                <w10:wrap type="square"/>
              </v:shape>
            </w:pict>
          </mc:Fallback>
        </mc:AlternateContent>
      </w:r>
      <w:bookmarkEnd w:id="2"/>
    </w:p>
    <w:p w14:paraId="16E03742" w14:textId="4C1D9596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57D895FB" w14:textId="00ABA6CF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038B3652" w14:textId="12D76481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03F53995" w14:textId="454F90FD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58CE093C" w14:textId="4D230F88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41ACB9BE" w14:textId="1D0CBE7B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388BEF94" w14:textId="2957C3F8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2D8D1CC3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0B03085F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5081F6C4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73BF2D6B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5C900149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39B38D22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2C105788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767E661E" w14:textId="77777777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7B902A42" w14:textId="33312A34" w:rsidR="0069512D" w:rsidRDefault="0069512D" w:rsidP="0069512D">
      <w:pPr>
        <w:pStyle w:val="Kop1"/>
        <w:numPr>
          <w:ilvl w:val="0"/>
          <w:numId w:val="0"/>
        </w:numPr>
        <w:ind w:left="432" w:hanging="432"/>
      </w:pPr>
    </w:p>
    <w:p w14:paraId="002CD008" w14:textId="77777777" w:rsidR="0069512D" w:rsidRPr="0069512D" w:rsidRDefault="0069512D" w:rsidP="0069512D"/>
    <w:p w14:paraId="6543300A" w14:textId="4E17B23C" w:rsidR="0069512D" w:rsidRDefault="0069512D" w:rsidP="0069512D">
      <w:pPr>
        <w:pStyle w:val="Kop1"/>
        <w:numPr>
          <w:ilvl w:val="0"/>
          <w:numId w:val="0"/>
        </w:numPr>
        <w:ind w:left="432"/>
      </w:pPr>
    </w:p>
    <w:p w14:paraId="7E1D99AF" w14:textId="77777777" w:rsidR="009F3667" w:rsidRPr="009F3667" w:rsidRDefault="009F3667" w:rsidP="009F3667"/>
    <w:p w14:paraId="669B6FD4" w14:textId="741DF633" w:rsidR="0069512D" w:rsidRDefault="0069512D" w:rsidP="0069512D"/>
    <w:p w14:paraId="3C7AE8BB" w14:textId="77777777" w:rsidR="0069512D" w:rsidRPr="0069512D" w:rsidRDefault="0069512D" w:rsidP="0069512D"/>
    <w:p w14:paraId="5083E49A" w14:textId="17159CE8" w:rsidR="00A257DF" w:rsidRDefault="0069512D" w:rsidP="0069512D">
      <w:pPr>
        <w:pStyle w:val="Kop1"/>
        <w:numPr>
          <w:ilvl w:val="0"/>
          <w:numId w:val="0"/>
        </w:numPr>
        <w:ind w:left="432" w:hanging="432"/>
      </w:pPr>
      <w:bookmarkStart w:id="3" w:name="_Toc57706637"/>
      <w:r>
        <w:lastRenderedPageBreak/>
        <w:t xml:space="preserve">2 </w:t>
      </w:r>
      <w:r w:rsidR="00DC3041">
        <w:t>Sequentiediagram</w:t>
      </w:r>
      <w:bookmarkEnd w:id="3"/>
    </w:p>
    <w:p w14:paraId="6EE5C72D" w14:textId="77777777" w:rsidR="00A257DF" w:rsidRDefault="00A257DF" w:rsidP="00A257DF"/>
    <w:p w14:paraId="00170462" w14:textId="19CC2EB5" w:rsidR="00A257DF" w:rsidRDefault="00E93627" w:rsidP="00E93627">
      <w:pPr>
        <w:pStyle w:val="Kop2"/>
      </w:pPr>
      <w:bookmarkStart w:id="4" w:name="_Toc57706638"/>
      <w:r>
        <w:t>Applicati</w:t>
      </w:r>
      <w:bookmarkEnd w:id="4"/>
      <w:r w:rsidR="0067520F">
        <w:t>e</w:t>
      </w:r>
    </w:p>
    <w:p w14:paraId="519C73D5" w14:textId="3017D4BE" w:rsidR="009F3667" w:rsidRDefault="009F3667" w:rsidP="009F3667"/>
    <w:p w14:paraId="0168311D" w14:textId="5B87E4DE" w:rsidR="009F3667" w:rsidRDefault="00C0399F" w:rsidP="009F3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0735134" wp14:editId="048518D1">
                <wp:simplePos x="0" y="0"/>
                <wp:positionH relativeFrom="column">
                  <wp:posOffset>726440</wp:posOffset>
                </wp:positionH>
                <wp:positionV relativeFrom="paragraph">
                  <wp:posOffset>865456</wp:posOffset>
                </wp:positionV>
                <wp:extent cx="1295400" cy="246038"/>
                <wp:effectExtent l="0" t="0" r="19050" b="20955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DD05E" w14:textId="7915BA04" w:rsidR="00C0399F" w:rsidRPr="00C0399F" w:rsidRDefault="00C0399F" w:rsidP="00C03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399F">
                              <w:rPr>
                                <w:sz w:val="16"/>
                                <w:szCs w:val="16"/>
                              </w:rPr>
                              <w:t>Start applicatie(index.php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C039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399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0395D06" wp14:editId="71AF9C8D">
                                  <wp:extent cx="879475" cy="11430"/>
                                  <wp:effectExtent l="0" t="0" r="0" b="0"/>
                                  <wp:docPr id="97" name="Afbeelding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5134" id="_x0000_s1039" type="#_x0000_t202" style="position:absolute;margin-left:57.2pt;margin-top:68.15pt;width:102pt;height:19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">
                <v:textbox>
                  <w:txbxContent>
                    <w:p w14:paraId="38DDD05E" w14:textId="7915BA04" w:rsidR="00C0399F" w:rsidRPr="00C0399F" w:rsidRDefault="00C0399F" w:rsidP="00C0399F">
                      <w:pPr>
                        <w:rPr>
                          <w:sz w:val="16"/>
                          <w:szCs w:val="16"/>
                        </w:rPr>
                      </w:pPr>
                      <w:r w:rsidRPr="00C0399F">
                        <w:rPr>
                          <w:sz w:val="16"/>
                          <w:szCs w:val="16"/>
                        </w:rPr>
                        <w:t>Start applicatie(index.php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Pr="00C0399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0399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0395D06" wp14:editId="71AF9C8D">
                            <wp:extent cx="879475" cy="11430"/>
                            <wp:effectExtent l="0" t="0" r="0" b="0"/>
                            <wp:docPr id="97" name="Afbeelding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5EC15B" wp14:editId="7DAB0CF8">
                <wp:simplePos x="0" y="0"/>
                <wp:positionH relativeFrom="column">
                  <wp:posOffset>427452</wp:posOffset>
                </wp:positionH>
                <wp:positionV relativeFrom="paragraph">
                  <wp:posOffset>748714</wp:posOffset>
                </wp:positionV>
                <wp:extent cx="0" cy="381000"/>
                <wp:effectExtent l="0" t="0" r="38100" b="1905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53FB" id="Rechte verbindingslijn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8.95pt" to="33.6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F366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7C2520E" wp14:editId="622D47BA">
                <wp:simplePos x="0" y="0"/>
                <wp:positionH relativeFrom="column">
                  <wp:posOffset>198852</wp:posOffset>
                </wp:positionH>
                <wp:positionV relativeFrom="paragraph">
                  <wp:posOffset>484359</wp:posOffset>
                </wp:positionV>
                <wp:extent cx="480646" cy="269631"/>
                <wp:effectExtent l="0" t="0" r="15240" b="16510"/>
                <wp:wrapNone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46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93008" w14:textId="2775E0B7" w:rsidR="009F3667" w:rsidRDefault="009F3667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520E" id="_x0000_s1040" type="#_x0000_t202" style="position:absolute;margin-left:15.65pt;margin-top:38.15pt;width:37.85pt;height:2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">
                <v:textbox>
                  <w:txbxContent>
                    <w:p w14:paraId="56193008" w14:textId="2775E0B7" w:rsidR="009F3667" w:rsidRDefault="009F366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F3667">
        <w:rPr>
          <w:noProof/>
        </w:rPr>
        <w:drawing>
          <wp:inline distT="0" distB="0" distL="0" distR="0" wp14:anchorId="21BF57A6" wp14:editId="461D6721">
            <wp:extent cx="867508" cy="867508"/>
            <wp:effectExtent l="0" t="0" r="0" b="0"/>
            <wp:docPr id="27" name="Graphic 27" descr="Mannelijk prof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Mannelijk profie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998" cy="8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C9FD" w14:textId="3CC6DFAA" w:rsidR="009F3667" w:rsidRDefault="00C0399F" w:rsidP="009F3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4B282EE" wp14:editId="13AB82F2">
                <wp:simplePos x="0" y="0"/>
                <wp:positionH relativeFrom="margin">
                  <wp:posOffset>2209800</wp:posOffset>
                </wp:positionH>
                <wp:positionV relativeFrom="paragraph">
                  <wp:posOffset>18415</wp:posOffset>
                </wp:positionV>
                <wp:extent cx="668215" cy="246038"/>
                <wp:effectExtent l="0" t="0" r="17780" b="20955"/>
                <wp:wrapNone/>
                <wp:docPr id="9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5" cy="24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4DCC1" w14:textId="42B56909" w:rsidR="00C0399F" w:rsidRPr="00C0399F" w:rsidRDefault="00C0399F" w:rsidP="00C03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:Controller</w:t>
                            </w:r>
                            <w:r w:rsidRPr="00C039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399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35165A2" wp14:editId="64B4AF5F">
                                  <wp:extent cx="879475" cy="11430"/>
                                  <wp:effectExtent l="0" t="0" r="0" b="0"/>
                                  <wp:docPr id="99" name="Afbeelding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82EE" id="_x0000_s1041" type="#_x0000_t202" style="position:absolute;margin-left:174pt;margin-top:1.45pt;width:52.6pt;height: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">
                <v:textbox>
                  <w:txbxContent>
                    <w:p w14:paraId="0BB4DCC1" w14:textId="42B56909" w:rsidR="00C0399F" w:rsidRPr="00C0399F" w:rsidRDefault="00C0399F" w:rsidP="00C039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:Controller</w:t>
                      </w:r>
                      <w:r w:rsidRPr="00C0399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0399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35165A2" wp14:editId="64B4AF5F">
                            <wp:extent cx="879475" cy="11430"/>
                            <wp:effectExtent l="0" t="0" r="0" b="0"/>
                            <wp:docPr id="99" name="Afbeelding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EE94B" wp14:editId="7545BE06">
                <wp:simplePos x="0" y="0"/>
                <wp:positionH relativeFrom="column">
                  <wp:posOffset>1318845</wp:posOffset>
                </wp:positionH>
                <wp:positionV relativeFrom="paragraph">
                  <wp:posOffset>135647</wp:posOffset>
                </wp:positionV>
                <wp:extent cx="908539" cy="0"/>
                <wp:effectExtent l="0" t="0" r="0" b="0"/>
                <wp:wrapNone/>
                <wp:docPr id="96" name="Rechte verbindingslij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C209" id="Rechte verbindingslijn 9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10.7pt" to="175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70124" wp14:editId="518422A7">
                <wp:simplePos x="0" y="0"/>
                <wp:positionH relativeFrom="column">
                  <wp:posOffset>427892</wp:posOffset>
                </wp:positionH>
                <wp:positionV relativeFrom="paragraph">
                  <wp:posOffset>129784</wp:posOffset>
                </wp:positionV>
                <wp:extent cx="867508" cy="5862"/>
                <wp:effectExtent l="0" t="0" r="27940" b="32385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7256" id="Rechte verbindingslijn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0.2pt" to="10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83F6E90" w14:textId="7B0F79A3" w:rsidR="009F3667" w:rsidRDefault="00CA0F22" w:rsidP="009F3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BD11A2" wp14:editId="129EFC02">
                <wp:simplePos x="0" y="0"/>
                <wp:positionH relativeFrom="margin">
                  <wp:posOffset>3581400</wp:posOffset>
                </wp:positionH>
                <wp:positionV relativeFrom="paragraph">
                  <wp:posOffset>29845</wp:posOffset>
                </wp:positionV>
                <wp:extent cx="698500" cy="276225"/>
                <wp:effectExtent l="0" t="0" r="25400" b="28575"/>
                <wp:wrapNone/>
                <wp:docPr id="10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0AC0" w14:textId="5D3A124F" w:rsidR="00CA0F22" w:rsidRPr="00C0399F" w:rsidRDefault="00CA0F22" w:rsidP="00CA0F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r w:rsidRPr="00C039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399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24F59C" wp14:editId="38EF1692">
                                  <wp:extent cx="879475" cy="11430"/>
                                  <wp:effectExtent l="0" t="0" r="0" b="0"/>
                                  <wp:docPr id="102" name="Afbeelding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1A2" id="_x0000_s1042" type="#_x0000_t202" style="position:absolute;margin-left:282pt;margin-top:2.35pt;width:5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">
                <v:textbox>
                  <w:txbxContent>
                    <w:p w14:paraId="38360AC0" w14:textId="5D3A124F" w:rsidR="00CA0F22" w:rsidRPr="00C0399F" w:rsidRDefault="00CA0F22" w:rsidP="00CA0F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Model</w:t>
                      </w:r>
                      <w:r w:rsidRPr="00C0399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0399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24F59C" wp14:editId="38EF1692">
                            <wp:extent cx="879475" cy="11430"/>
                            <wp:effectExtent l="0" t="0" r="0" b="0"/>
                            <wp:docPr id="102" name="Afbeelding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3CBC863" wp14:editId="0D29F96E">
            <wp:simplePos x="0" y="0"/>
            <wp:positionH relativeFrom="column">
              <wp:posOffset>2479040</wp:posOffset>
            </wp:positionH>
            <wp:positionV relativeFrom="paragraph">
              <wp:posOffset>7620</wp:posOffset>
            </wp:positionV>
            <wp:extent cx="3649345" cy="539115"/>
            <wp:effectExtent l="0" t="0" r="8255" b="0"/>
            <wp:wrapSquare wrapText="bothSides"/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E175" w14:textId="2F9ADD3D" w:rsidR="009F3667" w:rsidRDefault="003A1746" w:rsidP="009F3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B60CEF5" wp14:editId="3F5DA853">
                <wp:simplePos x="0" y="0"/>
                <wp:positionH relativeFrom="margin">
                  <wp:posOffset>2225040</wp:posOffset>
                </wp:positionH>
                <wp:positionV relativeFrom="paragraph">
                  <wp:posOffset>262255</wp:posOffset>
                </wp:positionV>
                <wp:extent cx="1196340" cy="495300"/>
                <wp:effectExtent l="0" t="0" r="22860" b="19050"/>
                <wp:wrapNone/>
                <wp:docPr id="1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63A7" w14:textId="4AFB4190" w:rsidR="003A1746" w:rsidRPr="00C0399F" w:rsidRDefault="003A1746" w:rsidP="003A17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:Controller. Alle functies Action koppelen aan elkaar</w:t>
                            </w:r>
                            <w:r w:rsidRPr="00C039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C0399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B0066B" wp14:editId="38F31DC0">
                                  <wp:extent cx="879475" cy="11430"/>
                                  <wp:effectExtent l="0" t="0" r="0" b="0"/>
                                  <wp:docPr id="106" name="Afbeelding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CEF5" id="_x0000_s1043" type="#_x0000_t202" style="position:absolute;margin-left:175.2pt;margin-top:20.65pt;width:94.2pt;height:3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">
                <v:textbox>
                  <w:txbxContent>
                    <w:p w14:paraId="2BD763A7" w14:textId="4AFB4190" w:rsidR="003A1746" w:rsidRPr="00C0399F" w:rsidRDefault="003A1746" w:rsidP="003A17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:Controller. Alle functies Action koppelen aan elkaar</w:t>
                      </w:r>
                      <w:r w:rsidRPr="00C0399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C0399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B0066B" wp14:editId="38F31DC0">
                            <wp:extent cx="879475" cy="11430"/>
                            <wp:effectExtent l="0" t="0" r="0" b="0"/>
                            <wp:docPr id="106" name="Afbeelding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2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AEDE01" wp14:editId="0B70A2A9">
                <wp:simplePos x="0" y="0"/>
                <wp:positionH relativeFrom="margin">
                  <wp:posOffset>4665785</wp:posOffset>
                </wp:positionH>
                <wp:positionV relativeFrom="paragraph">
                  <wp:posOffset>3761</wp:posOffset>
                </wp:positionV>
                <wp:extent cx="1236784" cy="245745"/>
                <wp:effectExtent l="0" t="0" r="20955" b="20955"/>
                <wp:wrapNone/>
                <wp:docPr id="10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784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9777A" w14:textId="42D9DA49" w:rsidR="00CA0F22" w:rsidRPr="00C0399F" w:rsidRDefault="00CA0F22" w:rsidP="00CA0F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  <w:r w:rsidRPr="00C039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399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5BD002" wp14:editId="7A47BA89">
                                  <wp:extent cx="879475" cy="11430"/>
                                  <wp:effectExtent l="0" t="0" r="0" b="0"/>
                                  <wp:docPr id="104" name="Afbeelding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7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DE01" id="_x0000_s1044" type="#_x0000_t202" style="position:absolute;margin-left:367.4pt;margin-top:.3pt;width:97.4pt;height:19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">
                <v:textbox>
                  <w:txbxContent>
                    <w:p w14:paraId="01A9777A" w14:textId="42D9DA49" w:rsidR="00CA0F22" w:rsidRPr="00C0399F" w:rsidRDefault="00CA0F22" w:rsidP="00CA0F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View</w:t>
                      </w:r>
                      <w:r w:rsidRPr="00C0399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0399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5BD002" wp14:editId="7A47BA89">
                            <wp:extent cx="879475" cy="11430"/>
                            <wp:effectExtent l="0" t="0" r="0" b="0"/>
                            <wp:docPr id="104" name="Afbeelding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75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92CEB" w14:textId="337D3941" w:rsidR="009F3667" w:rsidRDefault="009F3667" w:rsidP="009F3667"/>
    <w:p w14:paraId="7DC3E513" w14:textId="4D857260" w:rsidR="00FB7EFD" w:rsidRPr="00FB7EFD" w:rsidRDefault="00FB7EFD" w:rsidP="00FB7EFD"/>
    <w:sectPr w:rsidR="00FB7EFD" w:rsidRPr="00FB7EFD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50130" w14:textId="77777777" w:rsidR="00EB36E3" w:rsidRDefault="00EB36E3" w:rsidP="00A257DF">
      <w:pPr>
        <w:spacing w:after="0" w:line="240" w:lineRule="auto"/>
      </w:pPr>
      <w:r>
        <w:separator/>
      </w:r>
    </w:p>
  </w:endnote>
  <w:endnote w:type="continuationSeparator" w:id="0">
    <w:p w14:paraId="6D10DD30" w14:textId="77777777" w:rsidR="00EB36E3" w:rsidRDefault="00EB36E3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2213" w14:textId="77777777" w:rsidR="00EB36E3" w:rsidRDefault="00EB36E3" w:rsidP="00A257DF">
      <w:pPr>
        <w:spacing w:after="0" w:line="240" w:lineRule="auto"/>
      </w:pPr>
      <w:r>
        <w:separator/>
      </w:r>
    </w:p>
  </w:footnote>
  <w:footnote w:type="continuationSeparator" w:id="0">
    <w:p w14:paraId="089D02F3" w14:textId="77777777" w:rsidR="00EB36E3" w:rsidRDefault="00EB36E3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1C72E0"/>
    <w:rsid w:val="002132BE"/>
    <w:rsid w:val="00216180"/>
    <w:rsid w:val="00222411"/>
    <w:rsid w:val="00267FD4"/>
    <w:rsid w:val="00313209"/>
    <w:rsid w:val="003703C3"/>
    <w:rsid w:val="003A1746"/>
    <w:rsid w:val="003B3C27"/>
    <w:rsid w:val="004C2F6C"/>
    <w:rsid w:val="004E34C0"/>
    <w:rsid w:val="005507D3"/>
    <w:rsid w:val="0056778B"/>
    <w:rsid w:val="00570667"/>
    <w:rsid w:val="005B68C9"/>
    <w:rsid w:val="005E1434"/>
    <w:rsid w:val="00622C75"/>
    <w:rsid w:val="0067520F"/>
    <w:rsid w:val="0069512D"/>
    <w:rsid w:val="006A3780"/>
    <w:rsid w:val="006F503C"/>
    <w:rsid w:val="007A68DD"/>
    <w:rsid w:val="007B5498"/>
    <w:rsid w:val="00802D6C"/>
    <w:rsid w:val="00915AE6"/>
    <w:rsid w:val="009427AF"/>
    <w:rsid w:val="009A329B"/>
    <w:rsid w:val="009F3667"/>
    <w:rsid w:val="00A257DF"/>
    <w:rsid w:val="00A5398A"/>
    <w:rsid w:val="00AD41A2"/>
    <w:rsid w:val="00AD78C6"/>
    <w:rsid w:val="00AF08B5"/>
    <w:rsid w:val="00B21287"/>
    <w:rsid w:val="00C0399F"/>
    <w:rsid w:val="00C04FA0"/>
    <w:rsid w:val="00C40C90"/>
    <w:rsid w:val="00C83E6F"/>
    <w:rsid w:val="00CA0F22"/>
    <w:rsid w:val="00CC5906"/>
    <w:rsid w:val="00D45BC4"/>
    <w:rsid w:val="00D6287A"/>
    <w:rsid w:val="00DC3041"/>
    <w:rsid w:val="00DC7E50"/>
    <w:rsid w:val="00E93627"/>
    <w:rsid w:val="00EB36E3"/>
    <w:rsid w:val="00EE4083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45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45BC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A37228-2D4A-4BE5-9885-4311E0DF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62</TotalTime>
  <Pages>5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Healthone</dc:subject>
  <dc:creator>Mark van der Burg</dc:creator>
  <cp:keywords/>
  <dc:description/>
  <cp:lastModifiedBy>markieboy223 --</cp:lastModifiedBy>
  <cp:revision>27</cp:revision>
  <cp:lastPrinted>2019-10-02T10:33:00Z</cp:lastPrinted>
  <dcterms:created xsi:type="dcterms:W3CDTF">2020-07-08T12:15:00Z</dcterms:created>
  <dcterms:modified xsi:type="dcterms:W3CDTF">2020-12-01T08:28:00Z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